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56930" w14:textId="77777777"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418"/>
        <w:gridCol w:w="2131"/>
        <w:gridCol w:w="4389"/>
      </w:tblGrid>
      <w:tr w:rsidR="00C52528" w:rsidRPr="00C52528" w14:paraId="32956932" w14:textId="77777777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2956931" w14:textId="77777777"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32956937" w14:textId="77777777" w:rsidTr="00E2668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2956933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32956934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131" w:type="dxa"/>
            <w:shd w:val="clear" w:color="auto" w:fill="DBE5F1" w:themeFill="accent1" w:themeFillTint="33"/>
            <w:vAlign w:val="center"/>
          </w:tcPr>
          <w:p w14:paraId="32956935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32956936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14:paraId="3295693C" w14:textId="77777777" w:rsidTr="00E2668F">
        <w:trPr>
          <w:trHeight w:val="340"/>
        </w:trPr>
        <w:tc>
          <w:tcPr>
            <w:tcW w:w="737" w:type="dxa"/>
            <w:vAlign w:val="center"/>
          </w:tcPr>
          <w:p w14:paraId="32956938" w14:textId="77777777" w:rsidR="00C52528" w:rsidRPr="00C52528" w:rsidRDefault="00C52528" w:rsidP="002E7C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2956939" w14:textId="77777777" w:rsidR="00C52528" w:rsidRPr="00C52528" w:rsidRDefault="00C52528" w:rsidP="002E7C59">
            <w:pPr>
              <w:jc w:val="center"/>
            </w:pPr>
          </w:p>
        </w:tc>
        <w:tc>
          <w:tcPr>
            <w:tcW w:w="2131" w:type="dxa"/>
            <w:vAlign w:val="center"/>
          </w:tcPr>
          <w:p w14:paraId="3295693A" w14:textId="77777777" w:rsidR="00C52528" w:rsidRPr="00C52528" w:rsidRDefault="00C52528" w:rsidP="00E34C15"/>
        </w:tc>
        <w:tc>
          <w:tcPr>
            <w:tcW w:w="4389" w:type="dxa"/>
            <w:vAlign w:val="center"/>
          </w:tcPr>
          <w:p w14:paraId="3295693B" w14:textId="77777777" w:rsidR="00C52528" w:rsidRPr="00C52528" w:rsidRDefault="00C52528" w:rsidP="00E34C15"/>
        </w:tc>
      </w:tr>
      <w:tr w:rsidR="00C52528" w:rsidRPr="00C52528" w14:paraId="32956941" w14:textId="77777777" w:rsidTr="00E2668F">
        <w:trPr>
          <w:trHeight w:val="340"/>
        </w:trPr>
        <w:tc>
          <w:tcPr>
            <w:tcW w:w="737" w:type="dxa"/>
            <w:vAlign w:val="center"/>
          </w:tcPr>
          <w:p w14:paraId="3295693D" w14:textId="77777777" w:rsidR="00C52528" w:rsidRPr="00C52528" w:rsidRDefault="00C52528" w:rsidP="002E7C5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295693E" w14:textId="77777777" w:rsidR="00C52528" w:rsidRPr="00C52528" w:rsidRDefault="00C52528" w:rsidP="002E7C59">
            <w:pPr>
              <w:jc w:val="center"/>
            </w:pPr>
          </w:p>
        </w:tc>
        <w:tc>
          <w:tcPr>
            <w:tcW w:w="2131" w:type="dxa"/>
            <w:vAlign w:val="center"/>
          </w:tcPr>
          <w:p w14:paraId="3295693F" w14:textId="77777777" w:rsidR="00C52528" w:rsidRPr="00C52528" w:rsidRDefault="00C52528" w:rsidP="00E34C15"/>
        </w:tc>
        <w:tc>
          <w:tcPr>
            <w:tcW w:w="4389" w:type="dxa"/>
            <w:vAlign w:val="center"/>
          </w:tcPr>
          <w:p w14:paraId="32956940" w14:textId="77777777" w:rsidR="00C52528" w:rsidRPr="00C52528" w:rsidRDefault="00C52528" w:rsidP="00E34C15"/>
        </w:tc>
      </w:tr>
    </w:tbl>
    <w:p w14:paraId="32956942" w14:textId="77777777" w:rsidR="0055540E" w:rsidRDefault="0055540E" w:rsidP="003D377B"/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3273BD" w:rsidRPr="007B2A71" w14:paraId="32956948" w14:textId="77777777" w:rsidTr="002E7C59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14:paraId="32956943" w14:textId="77777777" w:rsidR="003273BD" w:rsidRPr="007B2A71" w:rsidRDefault="003273BD" w:rsidP="007B2A71">
            <w:pPr>
              <w:rPr>
                <w:sz w:val="22"/>
              </w:rPr>
            </w:pPr>
            <w:r w:rsidRPr="007B2A71">
              <w:rPr>
                <w:sz w:val="22"/>
              </w:rPr>
              <w:t>Solicitante</w:t>
            </w:r>
          </w:p>
        </w:tc>
        <w:tc>
          <w:tcPr>
            <w:tcW w:w="3630" w:type="dxa"/>
            <w:vAlign w:val="center"/>
          </w:tcPr>
          <w:p w14:paraId="32956944" w14:textId="77777777" w:rsidR="003273BD" w:rsidRPr="007B2A71" w:rsidRDefault="003273BD" w:rsidP="007B2A71">
            <w:pPr>
              <w:rPr>
                <w:sz w:val="22"/>
              </w:rPr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14:paraId="32956945" w14:textId="77777777" w:rsidR="003273BD" w:rsidRPr="007B2A71" w:rsidRDefault="003273BD" w:rsidP="007B2A71">
            <w:pPr>
              <w:rPr>
                <w:sz w:val="22"/>
              </w:rPr>
            </w:pPr>
            <w:r w:rsidRPr="007B2A71">
              <w:rPr>
                <w:sz w:val="22"/>
              </w:rPr>
              <w:t>Prioridade</w:t>
            </w:r>
          </w:p>
          <w:p w14:paraId="32956946" w14:textId="77777777" w:rsidR="002E7C59" w:rsidRPr="007B2A71" w:rsidRDefault="002E7C59" w:rsidP="001B3617">
            <w:pPr>
              <w:pStyle w:val="Comments"/>
            </w:pPr>
            <w:r w:rsidRPr="007B2A71">
              <w:t xml:space="preserve">[0-Maior </w:t>
            </w:r>
            <w:r w:rsidR="00D31AF2" w:rsidRPr="007B2A71">
              <w:t>prioridade...</w:t>
            </w:r>
            <w:r w:rsidRPr="007B2A71">
              <w:t>5-Menor]</w:t>
            </w:r>
          </w:p>
        </w:tc>
        <w:tc>
          <w:tcPr>
            <w:tcW w:w="1134" w:type="dxa"/>
            <w:vAlign w:val="center"/>
          </w:tcPr>
          <w:p w14:paraId="32956947" w14:textId="77777777" w:rsidR="003273BD" w:rsidRPr="007B2A71" w:rsidRDefault="003273BD" w:rsidP="007B2A71">
            <w:pPr>
              <w:rPr>
                <w:sz w:val="22"/>
              </w:rPr>
            </w:pPr>
          </w:p>
        </w:tc>
      </w:tr>
    </w:tbl>
    <w:p w14:paraId="32956949" w14:textId="77777777" w:rsidR="003273BD" w:rsidRPr="003273BD" w:rsidRDefault="003273BD" w:rsidP="003273BD"/>
    <w:p w14:paraId="3295694A" w14:textId="77777777" w:rsidR="00617E7B" w:rsidRDefault="00617E7B" w:rsidP="009213EE">
      <w:pPr>
        <w:pStyle w:val="Heading1"/>
      </w:pPr>
      <w:r>
        <w:t>Descrição sumária</w:t>
      </w:r>
    </w:p>
    <w:p w14:paraId="3295694B" w14:textId="77777777" w:rsidR="00D31AF2" w:rsidRDefault="00D31AF2" w:rsidP="001B3617">
      <w:pPr>
        <w:pStyle w:val="Comments"/>
        <w:ind w:left="0"/>
      </w:pPr>
      <w:r w:rsidRPr="00842903">
        <w:t>[</w:t>
      </w:r>
      <w:r w:rsidRPr="00D31AF2">
        <w:t xml:space="preserve">Descreva a </w:t>
      </w:r>
      <w:hyperlink r:id="rId7" w:tooltip="Solicitações de mudança" w:history="1">
        <w:r w:rsidR="001B3617">
          <w:rPr>
            <w:rStyle w:val="Hyperlink"/>
          </w:rPr>
          <w:t>s</w:t>
        </w:r>
        <w:r w:rsidR="001B3617" w:rsidRPr="001B3617">
          <w:rPr>
            <w:rStyle w:val="Hyperlink"/>
          </w:rPr>
          <w:t>olicitaç</w:t>
        </w:r>
        <w:r w:rsidR="001B3617">
          <w:rPr>
            <w:rStyle w:val="Hyperlink"/>
          </w:rPr>
          <w:t>ão</w:t>
        </w:r>
        <w:r w:rsidR="001B3617" w:rsidRPr="001B3617">
          <w:rPr>
            <w:rStyle w:val="Hyperlink"/>
          </w:rPr>
          <w:t xml:space="preserve"> de mudança</w:t>
        </w:r>
      </w:hyperlink>
      <w:r w:rsidR="001B3617">
        <w:t xml:space="preserve"> </w:t>
      </w:r>
      <w:r w:rsidRPr="00D31AF2">
        <w:t xml:space="preserve">e os </w:t>
      </w:r>
      <w:hyperlink r:id="rId8" w:tooltip="Requisito" w:history="1">
        <w:r w:rsidR="001B3617">
          <w:rPr>
            <w:rStyle w:val="Hyperlink"/>
          </w:rPr>
          <w:t>r</w:t>
        </w:r>
        <w:r w:rsidR="001B3617" w:rsidRPr="001B3617">
          <w:rPr>
            <w:rStyle w:val="Hyperlink"/>
          </w:rPr>
          <w:t>equisit</w:t>
        </w:r>
        <w:r w:rsidR="001B3617">
          <w:rPr>
            <w:rStyle w:val="Hyperlink"/>
          </w:rPr>
          <w:t>os</w:t>
        </w:r>
      </w:hyperlink>
      <w:r w:rsidR="001B3617">
        <w:t xml:space="preserve"> </w:t>
      </w:r>
      <w:r w:rsidRPr="00D31AF2">
        <w:t>e características dos produtos a serem entregues</w:t>
      </w:r>
      <w:r w:rsidRPr="00842903">
        <w:t>]</w:t>
      </w:r>
    </w:p>
    <w:p w14:paraId="3295694C" w14:textId="77777777" w:rsidR="00D31AF2" w:rsidRDefault="00D31AF2" w:rsidP="00D31AF2"/>
    <w:p w14:paraId="3295694D" w14:textId="77777777"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14:paraId="3295694E" w14:textId="77777777"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14:paraId="3295694F" w14:textId="77777777" w:rsidR="00617E7B" w:rsidRPr="006D101A" w:rsidRDefault="003273BD" w:rsidP="009213EE">
      <w:pPr>
        <w:pStyle w:val="Heading1"/>
      </w:pPr>
      <w:r>
        <w:t>Justificativa</w:t>
      </w:r>
    </w:p>
    <w:p w14:paraId="32956950" w14:textId="77777777" w:rsidR="00617E7B" w:rsidRPr="004662E1" w:rsidRDefault="00617E7B" w:rsidP="001B3617">
      <w:pPr>
        <w:pStyle w:val="Comments"/>
        <w:ind w:left="0"/>
      </w:pPr>
      <w:r w:rsidRPr="004662E1">
        <w:t>[</w:t>
      </w:r>
      <w:r w:rsidR="003273BD">
        <w:t xml:space="preserve">Justifique porque a mudança é </w:t>
      </w:r>
      <w:r w:rsidR="00D31AF2">
        <w:t>necessária. ]</w:t>
      </w:r>
    </w:p>
    <w:p w14:paraId="32956951" w14:textId="77777777" w:rsidR="00617E7B" w:rsidRDefault="00617E7B" w:rsidP="00617E7B">
      <w:pPr>
        <w:pStyle w:val="TableText"/>
        <w:rPr>
          <w:rFonts w:ascii="Arial" w:hAnsi="Arial"/>
          <w:lang w:val="pt-BR"/>
        </w:rPr>
      </w:pPr>
    </w:p>
    <w:p w14:paraId="32956952" w14:textId="77777777" w:rsidR="009213EE" w:rsidRDefault="009213EE" w:rsidP="00617E7B">
      <w:pPr>
        <w:pStyle w:val="TableText"/>
        <w:rPr>
          <w:rFonts w:ascii="Arial" w:hAnsi="Arial"/>
          <w:lang w:val="pt-BR"/>
        </w:rPr>
      </w:pPr>
    </w:p>
    <w:p w14:paraId="32956953" w14:textId="77777777" w:rsidR="00617E7B" w:rsidRPr="006D101A" w:rsidRDefault="00617E7B" w:rsidP="00617E7B">
      <w:pPr>
        <w:pStyle w:val="TableText"/>
        <w:rPr>
          <w:rFonts w:ascii="Arial" w:hAnsi="Arial" w:cs="Arial"/>
          <w:lang w:val="pt-BR"/>
        </w:rPr>
      </w:pPr>
    </w:p>
    <w:p w14:paraId="32956954" w14:textId="77777777" w:rsidR="00D22F4D" w:rsidRPr="006D101A" w:rsidRDefault="00D22F4D" w:rsidP="009213EE">
      <w:pPr>
        <w:pStyle w:val="Heading1"/>
      </w:pPr>
      <w:r w:rsidRPr="006D101A">
        <w:t xml:space="preserve">Classificação de impacto no </w:t>
      </w:r>
      <w:r w:rsidR="0025219E">
        <w:t>projeto</w:t>
      </w:r>
    </w:p>
    <w:p w14:paraId="32956955" w14:textId="77777777" w:rsidR="00D22F4D" w:rsidRPr="004662E1" w:rsidRDefault="00D22F4D" w:rsidP="001B3617">
      <w:pPr>
        <w:pStyle w:val="Comments"/>
        <w:ind w:left="0"/>
      </w:pPr>
      <w:r>
        <w:t>[</w:t>
      </w:r>
      <w:r w:rsidR="0025219E">
        <w:t xml:space="preserve">A ser preenchido pela área solicitada ou GP conforme workflow definido no plano de gerenciamento de </w:t>
      </w:r>
      <w:r w:rsidR="00D31AF2">
        <w:t>projetos. 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3273BD" w:rsidRPr="009213EE" w14:paraId="32956958" w14:textId="77777777" w:rsidTr="003273BD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14:paraId="32956956" w14:textId="77777777" w:rsidR="003273BD" w:rsidRPr="009213EE" w:rsidRDefault="003273BD" w:rsidP="00452161">
            <w:pPr>
              <w:jc w:val="center"/>
              <w:rPr>
                <w:b/>
                <w:szCs w:val="20"/>
              </w:rPr>
            </w:pPr>
            <w:r w:rsidRPr="009213E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2956957" w14:textId="77777777" w:rsidR="003273BD" w:rsidRPr="009213EE" w:rsidRDefault="003273BD" w:rsidP="00452161">
            <w:pPr>
              <w:jc w:val="center"/>
              <w:rPr>
                <w:b/>
                <w:szCs w:val="20"/>
              </w:rPr>
            </w:pPr>
            <w:r w:rsidRPr="009213EE">
              <w:rPr>
                <w:b/>
                <w:szCs w:val="20"/>
              </w:rPr>
              <w:t>Descrição</w:t>
            </w:r>
          </w:p>
        </w:tc>
      </w:tr>
      <w:tr w:rsidR="003273BD" w:rsidRPr="0025219E" w14:paraId="3295695B" w14:textId="77777777" w:rsidTr="003273BD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14:paraId="32956959" w14:textId="77777777" w:rsidR="003273BD" w:rsidRPr="009213EE" w:rsidRDefault="003273BD" w:rsidP="00452161">
            <w:pPr>
              <w:pStyle w:val="Header"/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14:paraId="3295695A" w14:textId="77777777" w:rsidR="003273BD" w:rsidRPr="0025219E" w:rsidRDefault="003273BD" w:rsidP="00452161">
            <w:pPr>
              <w:pStyle w:val="Header"/>
              <w:jc w:val="center"/>
              <w:rPr>
                <w:szCs w:val="20"/>
              </w:rPr>
            </w:pPr>
          </w:p>
        </w:tc>
      </w:tr>
      <w:tr w:rsidR="003273BD" w:rsidRPr="0025219E" w14:paraId="3295695E" w14:textId="77777777" w:rsidTr="003273BD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295695C" w14:textId="77777777" w:rsidR="003273BD" w:rsidRPr="009213EE" w:rsidRDefault="003273BD" w:rsidP="00452161">
            <w:pPr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695D" w14:textId="77777777" w:rsidR="003273BD" w:rsidRPr="0025219E" w:rsidRDefault="003273BD" w:rsidP="00452161">
            <w:pPr>
              <w:jc w:val="center"/>
              <w:rPr>
                <w:szCs w:val="20"/>
              </w:rPr>
            </w:pPr>
          </w:p>
        </w:tc>
      </w:tr>
      <w:tr w:rsidR="003273BD" w:rsidRPr="0025219E" w14:paraId="32956961" w14:textId="77777777" w:rsidTr="003273BD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14:paraId="3295695F" w14:textId="77777777" w:rsidR="003273BD" w:rsidRPr="009213EE" w:rsidRDefault="003273BD" w:rsidP="0025219E">
            <w:pPr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 xml:space="preserve">Impacto no </w:t>
            </w:r>
            <w:r w:rsidR="0025219E" w:rsidRPr="009213EE">
              <w:rPr>
                <w:szCs w:val="20"/>
              </w:rPr>
              <w:t>Prazo</w:t>
            </w:r>
            <w:r w:rsidRPr="009213EE">
              <w:rPr>
                <w:szCs w:val="20"/>
              </w:rPr>
              <w:t xml:space="preserve"> (</w:t>
            </w:r>
            <w:r w:rsidR="0025219E" w:rsidRPr="009213EE">
              <w:rPr>
                <w:szCs w:val="20"/>
              </w:rPr>
              <w:t>D</w:t>
            </w:r>
            <w:r w:rsidRPr="009213EE">
              <w:rPr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14:paraId="32956960" w14:textId="77777777" w:rsidR="003273BD" w:rsidRPr="0025219E" w:rsidRDefault="003273BD" w:rsidP="00452161">
            <w:pPr>
              <w:jc w:val="center"/>
              <w:rPr>
                <w:szCs w:val="20"/>
              </w:rPr>
            </w:pPr>
          </w:p>
        </w:tc>
      </w:tr>
    </w:tbl>
    <w:p w14:paraId="32956962" w14:textId="77777777" w:rsidR="008843C9" w:rsidRDefault="008843C9" w:rsidP="003D377B"/>
    <w:p w14:paraId="32956963" w14:textId="77777777" w:rsidR="008843C9" w:rsidRDefault="008843C9" w:rsidP="003D377B"/>
    <w:p w14:paraId="32956964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32956966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3295696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295696A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2956967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295696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2956969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295696E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295696B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295696C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3295696D" w14:textId="77777777" w:rsidR="008843C9" w:rsidRPr="00C52528" w:rsidRDefault="008843C9" w:rsidP="002D679E"/>
        </w:tc>
      </w:tr>
      <w:tr w:rsidR="008843C9" w:rsidRPr="00C52528" w14:paraId="32956972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295696F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32956970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32956971" w14:textId="77777777" w:rsidR="008843C9" w:rsidRPr="00C52528" w:rsidRDefault="008843C9" w:rsidP="002D679E"/>
        </w:tc>
      </w:tr>
    </w:tbl>
    <w:p w14:paraId="32956973" w14:textId="77777777" w:rsidR="008843C9" w:rsidRDefault="008843C9" w:rsidP="008843C9"/>
    <w:p w14:paraId="32956974" w14:textId="77777777" w:rsidR="008843C9" w:rsidRDefault="008843C9" w:rsidP="003D377B"/>
    <w:sectPr w:rsidR="008843C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56977" w14:textId="77777777" w:rsidR="00BF25E6" w:rsidRDefault="00BF25E6" w:rsidP="005E1593">
      <w:r>
        <w:separator/>
      </w:r>
    </w:p>
  </w:endnote>
  <w:endnote w:type="continuationSeparator" w:id="0">
    <w:p w14:paraId="32956978" w14:textId="77777777" w:rsidR="00BF25E6" w:rsidRDefault="00BF25E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23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9"/>
      <w:gridCol w:w="5302"/>
    </w:tblGrid>
    <w:tr w:rsidR="006419CA" w:rsidRPr="006419CA" w14:paraId="32956984" w14:textId="77777777" w:rsidTr="004E0496">
      <w:trPr>
        <w:jc w:val="center"/>
      </w:trPr>
      <w:tc>
        <w:tcPr>
          <w:tcW w:w="2929" w:type="dxa"/>
          <w:vAlign w:val="center"/>
        </w:tcPr>
        <w:p w14:paraId="32956982" w14:textId="77777777"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22F4D">
            <w:rPr>
              <w:noProof/>
              <w:color w:val="244061" w:themeColor="accent1" w:themeShade="80"/>
            </w:rPr>
            <w:t>Solicitacao de mudanca.docx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32956983" w14:textId="77777777" w:rsidR="006419CA" w:rsidRPr="006419CA" w:rsidRDefault="006419CA" w:rsidP="004E049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83DAA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</w:t>
          </w:r>
          <w:r w:rsidRPr="006419CA">
            <w:rPr>
              <w:color w:val="244061" w:themeColor="accent1" w:themeShade="80"/>
            </w:rPr>
            <w:t xml:space="preserve">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83DAA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4E0496" w:rsidRPr="006419CA" w14:paraId="32956987" w14:textId="77777777" w:rsidTr="004E0496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703751740"/>
          <w:placeholder>
            <w:docPart w:val="DC1C1E28180444759AD4DA339B6C526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929" w:type="dxa"/>
              <w:vAlign w:val="center"/>
            </w:tcPr>
            <w:p w14:paraId="32956985" w14:textId="77777777" w:rsidR="004E0496" w:rsidRPr="006419CA" w:rsidRDefault="004E0496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1732849325"/>
          <w:placeholder>
            <w:docPart w:val="215A1873163A42E7A04E518C8DEB7F0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14:paraId="32956986" w14:textId="77777777" w:rsidR="004E0496" w:rsidRPr="006419CA" w:rsidRDefault="001B3617" w:rsidP="004E0496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https://escritoriodeprojetos.com.br</w:t>
              </w:r>
            </w:p>
          </w:tc>
        </w:sdtContent>
      </w:sdt>
    </w:tr>
  </w:tbl>
  <w:p w14:paraId="32956988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56975" w14:textId="77777777" w:rsidR="00BF25E6" w:rsidRDefault="00BF25E6" w:rsidP="005E1593">
      <w:r>
        <w:separator/>
      </w:r>
    </w:p>
  </w:footnote>
  <w:footnote w:type="continuationSeparator" w:id="0">
    <w:p w14:paraId="32956976" w14:textId="77777777" w:rsidR="00BF25E6" w:rsidRDefault="00BF25E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123" w:type="dxa"/>
      <w:jc w:val="center"/>
      <w:tblLayout w:type="fixed"/>
      <w:tblLook w:val="01E0" w:firstRow="1" w:lastRow="1" w:firstColumn="1" w:lastColumn="1" w:noHBand="0" w:noVBand="0"/>
    </w:tblPr>
    <w:tblGrid>
      <w:gridCol w:w="7049"/>
      <w:gridCol w:w="2074"/>
    </w:tblGrid>
    <w:tr w:rsidR="004E0496" w:rsidRPr="00AD691F" w14:paraId="3295697C" w14:textId="77777777" w:rsidTr="00E83DAA">
      <w:trPr>
        <w:trHeight w:val="480"/>
        <w:jc w:val="center"/>
      </w:trPr>
      <w:tc>
        <w:tcPr>
          <w:tcW w:w="7049" w:type="dxa"/>
          <w:vAlign w:val="center"/>
        </w:tcPr>
        <w:p w14:paraId="3295697A" w14:textId="77777777" w:rsidR="004E0496" w:rsidRPr="00D31AF2" w:rsidRDefault="00BF25E6" w:rsidP="001B3617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4E0496" w:rsidRPr="00D31AF2">
            <w:t>Solicitação de Mudança</w:t>
          </w:r>
          <w:r>
            <w:fldChar w:fldCharType="end"/>
          </w:r>
        </w:p>
      </w:tc>
      <w:tc>
        <w:tcPr>
          <w:tcW w:w="2074" w:type="dxa"/>
          <w:vMerge w:val="restart"/>
          <w:vAlign w:val="center"/>
        </w:tcPr>
        <w:p w14:paraId="3295697B" w14:textId="77777777" w:rsidR="004E0496" w:rsidRPr="00AD691F" w:rsidRDefault="00E83DAA" w:rsidP="00E83DAA">
          <w:pPr>
            <w:pStyle w:val="Comments"/>
            <w:ind w:left="0"/>
            <w:jc w:val="center"/>
          </w:pPr>
          <w:hyperlink r:id="rId1" w:history="1">
            <w:r>
              <w:object w:dxaOrig="2650" w:dyaOrig="1240" w14:anchorId="329569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40pt">
                  <v:imagedata r:id="rId2" o:title=""/>
                </v:shape>
                <o:OLEObject Type="Embed" ProgID="PBrush" ShapeID="_x0000_i1025" DrawAspect="Content" ObjectID="_1820041957" r:id="rId3"/>
              </w:object>
            </w:r>
          </w:hyperlink>
        </w:p>
      </w:tc>
    </w:tr>
    <w:tr w:rsidR="004E0496" w:rsidRPr="00A10908" w14:paraId="3295697F" w14:textId="77777777" w:rsidTr="00E83DAA">
      <w:trPr>
        <w:trHeight w:val="480"/>
        <w:jc w:val="center"/>
      </w:trPr>
      <w:tc>
        <w:tcPr>
          <w:tcW w:w="7049" w:type="dxa"/>
          <w:vAlign w:val="center"/>
        </w:tcPr>
        <w:p w14:paraId="3295697D" w14:textId="41968241" w:rsidR="004E0496" w:rsidRPr="00D31AF2" w:rsidRDefault="000955D6" w:rsidP="002D679E">
          <w:pPr>
            <w:pStyle w:val="Header"/>
            <w:rPr>
              <w:sz w:val="22"/>
              <w:szCs w:val="22"/>
            </w:rPr>
          </w:pPr>
          <w:r>
            <w:t>Churrasco da Turma</w:t>
          </w:r>
        </w:p>
      </w:tc>
      <w:tc>
        <w:tcPr>
          <w:tcW w:w="2074" w:type="dxa"/>
          <w:vMerge/>
          <w:vAlign w:val="center"/>
        </w:tcPr>
        <w:p w14:paraId="3295697E" w14:textId="77777777" w:rsidR="004E0496" w:rsidRPr="00A10908" w:rsidRDefault="004E0496" w:rsidP="001B3617">
          <w:pPr>
            <w:pStyle w:val="Header"/>
            <w:rPr>
              <w:b/>
            </w:rPr>
          </w:pPr>
        </w:p>
      </w:tc>
    </w:tr>
  </w:tbl>
  <w:p w14:paraId="32956980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776F7"/>
    <w:multiLevelType w:val="multilevel"/>
    <w:tmpl w:val="6B0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616A5"/>
    <w:multiLevelType w:val="multilevel"/>
    <w:tmpl w:val="B66A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017557">
    <w:abstractNumId w:val="1"/>
  </w:num>
  <w:num w:numId="2" w16cid:durableId="181240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E00"/>
    <w:rsid w:val="000955D6"/>
    <w:rsid w:val="000E2853"/>
    <w:rsid w:val="001B3617"/>
    <w:rsid w:val="001D497F"/>
    <w:rsid w:val="001F3D30"/>
    <w:rsid w:val="001F43E5"/>
    <w:rsid w:val="0025219E"/>
    <w:rsid w:val="00274187"/>
    <w:rsid w:val="002C6A6A"/>
    <w:rsid w:val="002E7C59"/>
    <w:rsid w:val="003273BD"/>
    <w:rsid w:val="00331443"/>
    <w:rsid w:val="00341B09"/>
    <w:rsid w:val="0034544C"/>
    <w:rsid w:val="003D377B"/>
    <w:rsid w:val="00402ABB"/>
    <w:rsid w:val="0042609D"/>
    <w:rsid w:val="004B2855"/>
    <w:rsid w:val="004B60F1"/>
    <w:rsid w:val="004E0496"/>
    <w:rsid w:val="005165BF"/>
    <w:rsid w:val="0052449E"/>
    <w:rsid w:val="00540AA3"/>
    <w:rsid w:val="0055540E"/>
    <w:rsid w:val="005E1593"/>
    <w:rsid w:val="005F487B"/>
    <w:rsid w:val="00617E7B"/>
    <w:rsid w:val="006419CA"/>
    <w:rsid w:val="00663704"/>
    <w:rsid w:val="006A233C"/>
    <w:rsid w:val="00743E89"/>
    <w:rsid w:val="00754545"/>
    <w:rsid w:val="00760B5D"/>
    <w:rsid w:val="00773AA0"/>
    <w:rsid w:val="007A054B"/>
    <w:rsid w:val="007B2A71"/>
    <w:rsid w:val="00842903"/>
    <w:rsid w:val="00871E89"/>
    <w:rsid w:val="008843C9"/>
    <w:rsid w:val="008A6244"/>
    <w:rsid w:val="009213EE"/>
    <w:rsid w:val="009F7E00"/>
    <w:rsid w:val="00AE1992"/>
    <w:rsid w:val="00AF15FC"/>
    <w:rsid w:val="00BC672A"/>
    <w:rsid w:val="00BF25E6"/>
    <w:rsid w:val="00C52528"/>
    <w:rsid w:val="00CE2B3B"/>
    <w:rsid w:val="00D22F4D"/>
    <w:rsid w:val="00D31AF2"/>
    <w:rsid w:val="00D37957"/>
    <w:rsid w:val="00DB1B1E"/>
    <w:rsid w:val="00E2668F"/>
    <w:rsid w:val="00E34C15"/>
    <w:rsid w:val="00E83DAA"/>
    <w:rsid w:val="00F470DC"/>
    <w:rsid w:val="00F50AD2"/>
    <w:rsid w:val="00FB5A09"/>
    <w:rsid w:val="00FD1D4A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32956930"/>
  <w15:docId w15:val="{B8B84E97-21E1-4E42-96B9-021A0925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D2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4E049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E0496"/>
    <w:rPr>
      <w:color w:val="0000FF"/>
      <w:u w:val="single"/>
    </w:rPr>
  </w:style>
  <w:style w:type="paragraph" w:customStyle="1" w:styleId="Comments">
    <w:name w:val="Comments"/>
    <w:basedOn w:val="Descrio"/>
    <w:link w:val="CommentsChar"/>
    <w:qFormat/>
    <w:rsid w:val="001B3617"/>
    <w:pPr>
      <w:ind w:left="360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1B3617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requisi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critoriodeprojetos.com.br/solicitacoes-de-mudanca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C1C1E28180444759AD4DA339B6C5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06CE3-1176-4BF8-BA72-BF5EA6C35937}"/>
      </w:docPartPr>
      <w:docPartBody>
        <w:p w:rsidR="00DF54FB" w:rsidRDefault="00A722E1">
          <w:r w:rsidRPr="00E472A9">
            <w:rPr>
              <w:rStyle w:val="PlaceholderText"/>
            </w:rPr>
            <w:t>[Company]</w:t>
          </w:r>
        </w:p>
      </w:docPartBody>
    </w:docPart>
    <w:docPart>
      <w:docPartPr>
        <w:name w:val="215A1873163A42E7A04E518C8DEB7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868B8-FB7A-4243-8E17-C082A79E84DF}"/>
      </w:docPartPr>
      <w:docPartBody>
        <w:p w:rsidR="0009288C" w:rsidRDefault="00EC1923">
          <w:r w:rsidRPr="00234A11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2E1"/>
    <w:rsid w:val="0009288C"/>
    <w:rsid w:val="000B3EC0"/>
    <w:rsid w:val="001F43E5"/>
    <w:rsid w:val="00206AA4"/>
    <w:rsid w:val="00375959"/>
    <w:rsid w:val="003E22C0"/>
    <w:rsid w:val="0043072E"/>
    <w:rsid w:val="006C39FD"/>
    <w:rsid w:val="00A722E1"/>
    <w:rsid w:val="00BA7C08"/>
    <w:rsid w:val="00D43EE6"/>
    <w:rsid w:val="00DF54FB"/>
    <w:rsid w:val="00EC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2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19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46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Solicitação de Mudança</vt:lpstr>
    </vt:vector>
  </TitlesOfParts>
  <Company>PMO Escritório de Projetos</Company>
  <LinksUpToDate>false</LinksUpToDate>
  <CharactersWithSpaces>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subject>Nome do Projeto</dc:subject>
  <dc:creator>eduardo@escritoriodeprojetos.com.br</dc:creator>
  <cp:keywords>Template Gerenciamento de Projetos</cp:keywords>
  <dc:description>https://escritoriodeprojetos.com.br</dc:description>
  <cp:lastModifiedBy>Lavínia Barbosa Dantas de Souza</cp:lastModifiedBy>
  <cp:revision>20</cp:revision>
  <dcterms:created xsi:type="dcterms:W3CDTF">2011-09-20T17:46:00Z</dcterms:created>
  <dcterms:modified xsi:type="dcterms:W3CDTF">2025-09-22T13:26:00Z</dcterms:modified>
</cp:coreProperties>
</file>